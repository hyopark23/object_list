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151E9" w14:textId="0AF37641" w:rsidR="002B650B" w:rsidRDefault="002A7039">
      <w:pPr>
        <w:pStyle w:val="Heading1"/>
      </w:pPr>
      <w:r>
        <w:t>Week 2 – 04.14.16</w:t>
      </w:r>
    </w:p>
    <w:p w14:paraId="46BC7D3B" w14:textId="3B6A8FE8" w:rsidR="002B650B" w:rsidRDefault="00AB3E62" w:rsidP="00AB3E62">
      <w:pPr>
        <w:pStyle w:val="ListBullet"/>
      </w:pPr>
      <w:r>
        <w:t>Table starts &lt;table&gt; tag</w:t>
      </w:r>
    </w:p>
    <w:p w14:paraId="431944A0" w14:textId="3981650E" w:rsidR="00AB3E62" w:rsidRDefault="00AB3E62" w:rsidP="00AB3E62">
      <w:pPr>
        <w:pStyle w:val="ListBullet"/>
        <w:numPr>
          <w:ilvl w:val="1"/>
          <w:numId w:val="3"/>
        </w:numPr>
      </w:pPr>
      <w:r>
        <w:t>T head is good place to put label columns</w:t>
      </w:r>
    </w:p>
    <w:p w14:paraId="5FFAF477" w14:textId="6D5F46F3" w:rsidR="00AB3E62" w:rsidRDefault="00AB3E62" w:rsidP="00AB3E62">
      <w:pPr>
        <w:pStyle w:val="ListBullet"/>
        <w:numPr>
          <w:ilvl w:val="1"/>
          <w:numId w:val="3"/>
        </w:numPr>
      </w:pPr>
      <w:r>
        <w:t>Body = &lt;tbody&gt;</w:t>
      </w:r>
    </w:p>
    <w:p w14:paraId="546CC5E6" w14:textId="13A9F893" w:rsidR="00030DC4" w:rsidRDefault="00030DC4" w:rsidP="00030DC4">
      <w:pPr>
        <w:pStyle w:val="ListBullet"/>
        <w:numPr>
          <w:ilvl w:val="1"/>
          <w:numId w:val="3"/>
        </w:numPr>
      </w:pPr>
      <w:r>
        <w:t>&lt;tr&gt; = table rows</w:t>
      </w:r>
    </w:p>
    <w:p w14:paraId="6BF0E5BA" w14:textId="7F57BA18" w:rsidR="00030DC4" w:rsidRDefault="00030DC4" w:rsidP="00030DC4">
      <w:pPr>
        <w:pStyle w:val="ListBullet"/>
        <w:numPr>
          <w:ilvl w:val="1"/>
          <w:numId w:val="3"/>
        </w:numPr>
      </w:pPr>
      <w:r>
        <w:t>&lt;td&gt; = table data or “cell”</w:t>
      </w:r>
      <w:bookmarkStart w:id="0" w:name="_GoBack"/>
      <w:bookmarkEnd w:id="0"/>
    </w:p>
    <w:p w14:paraId="481D2C55" w14:textId="77777777" w:rsidR="002B650B" w:rsidRDefault="006A05EC">
      <w:pPr>
        <w:pStyle w:val="Heading2"/>
      </w:pPr>
      <w:r>
        <w:t>T</w:t>
      </w:r>
      <w:r>
        <w:t xml:space="preserve">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2B650B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9A94D" w14:textId="77777777" w:rsidR="006A05EC" w:rsidRDefault="006A05EC">
      <w:r>
        <w:separator/>
      </w:r>
    </w:p>
    <w:p w14:paraId="5C90C7E9" w14:textId="77777777" w:rsidR="006A05EC" w:rsidRDefault="006A05EC"/>
  </w:endnote>
  <w:endnote w:type="continuationSeparator" w:id="0">
    <w:p w14:paraId="1FA6D180" w14:textId="77777777" w:rsidR="006A05EC" w:rsidRDefault="006A05EC">
      <w:r>
        <w:continuationSeparator/>
      </w:r>
    </w:p>
    <w:p w14:paraId="5DBFE53A" w14:textId="77777777" w:rsidR="006A05EC" w:rsidRDefault="006A0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00D06" w14:textId="77777777" w:rsidR="002B650B" w:rsidRDefault="006A05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9D71E" w14:textId="77777777" w:rsidR="006A05EC" w:rsidRDefault="006A05EC">
      <w:r>
        <w:separator/>
      </w:r>
    </w:p>
    <w:p w14:paraId="32BE844C" w14:textId="77777777" w:rsidR="006A05EC" w:rsidRDefault="006A05EC"/>
  </w:footnote>
  <w:footnote w:type="continuationSeparator" w:id="0">
    <w:p w14:paraId="069C5F1C" w14:textId="77777777" w:rsidR="006A05EC" w:rsidRDefault="006A05EC">
      <w:r>
        <w:continuationSeparator/>
      </w:r>
    </w:p>
    <w:p w14:paraId="37F9631B" w14:textId="77777777" w:rsidR="006A05EC" w:rsidRDefault="006A05E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87"/>
    <w:rsid w:val="00030DC4"/>
    <w:rsid w:val="002A7039"/>
    <w:rsid w:val="002B650B"/>
    <w:rsid w:val="006A05EC"/>
    <w:rsid w:val="00AB3E62"/>
    <w:rsid w:val="00C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80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yopark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72"/>
    <w:rsid w:val="00C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FEECEA09E2E4F9E85F15E8C919BE1">
    <w:name w:val="E4AFEECEA09E2E4F9E85F15E8C919BE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716D073892F304B8094A8FA855EF515">
    <w:name w:val="0716D073892F304B8094A8FA855EF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 Park</dc:creator>
  <cp:keywords/>
  <dc:description/>
  <cp:lastModifiedBy>Hyo Park</cp:lastModifiedBy>
  <cp:revision>2</cp:revision>
  <dcterms:created xsi:type="dcterms:W3CDTF">2016-04-15T01:08:00Z</dcterms:created>
  <dcterms:modified xsi:type="dcterms:W3CDTF">2016-04-15T02:17:00Z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